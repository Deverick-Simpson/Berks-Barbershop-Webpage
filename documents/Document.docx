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D39131" w14:textId="77777777" w:rsidR="009337C7" w:rsidRDefault="00D83BE7">
      <w:r>
        <w:rPr>
          <w:noProof/>
        </w:rPr>
        <w:drawing>
          <wp:anchor distT="109581" distB="1294302" distL="234094" distR="230426" simplePos="0" relativeHeight="251655680" behindDoc="0" locked="0" layoutInCell="1" allowOverlap="1" wp14:anchorId="0275DB59" wp14:editId="2542FCB2">
            <wp:simplePos x="0" y="0"/>
            <wp:positionH relativeFrom="page">
              <wp:posOffset>1201420</wp:posOffset>
            </wp:positionH>
            <wp:positionV relativeFrom="page">
              <wp:posOffset>770255</wp:posOffset>
            </wp:positionV>
            <wp:extent cx="5316855" cy="3544570"/>
            <wp:effectExtent l="152400" t="152400" r="169545" b="1408430"/>
            <wp:wrapTight wrapText="bothSides">
              <wp:wrapPolygon edited="0">
                <wp:start x="8874" y="-929"/>
                <wp:lineTo x="3508" y="-619"/>
                <wp:lineTo x="3508" y="1857"/>
                <wp:lineTo x="1238" y="1857"/>
                <wp:lineTo x="1238" y="4334"/>
                <wp:lineTo x="0" y="4334"/>
                <wp:lineTo x="0" y="6810"/>
                <wp:lineTo x="-516" y="6810"/>
                <wp:lineTo x="-619" y="14240"/>
                <wp:lineTo x="-103" y="14240"/>
                <wp:lineTo x="-103" y="14859"/>
                <wp:lineTo x="929" y="16717"/>
                <wp:lineTo x="2992" y="19348"/>
                <wp:lineTo x="6914" y="21670"/>
                <wp:lineTo x="1651" y="21670"/>
                <wp:lineTo x="1651" y="24146"/>
                <wp:lineTo x="826" y="24146"/>
                <wp:lineTo x="929" y="27087"/>
                <wp:lineTo x="4437" y="29099"/>
                <wp:lineTo x="10009" y="29718"/>
                <wp:lineTo x="10113" y="30028"/>
                <wp:lineTo x="11454" y="30028"/>
                <wp:lineTo x="11557" y="29718"/>
                <wp:lineTo x="17129" y="29099"/>
                <wp:lineTo x="17233" y="29099"/>
                <wp:lineTo x="20638" y="26623"/>
                <wp:lineTo x="20019" y="24301"/>
                <wp:lineTo x="20019" y="23372"/>
                <wp:lineTo x="17748" y="22289"/>
                <wp:lineTo x="14653" y="21670"/>
                <wp:lineTo x="18677" y="19193"/>
                <wp:lineTo x="18780" y="19193"/>
                <wp:lineTo x="20741" y="16717"/>
                <wp:lineTo x="21773" y="14240"/>
                <wp:lineTo x="22186" y="11764"/>
                <wp:lineTo x="22082" y="9287"/>
                <wp:lineTo x="21566" y="6810"/>
                <wp:lineTo x="20328" y="4024"/>
                <wp:lineTo x="18368" y="1857"/>
                <wp:lineTo x="17026" y="-619"/>
                <wp:lineTo x="12692" y="-929"/>
                <wp:lineTo x="8874" y="-929"/>
              </wp:wrapPolygon>
            </wp:wrapTight>
            <wp:docPr id="3" name="Placeholder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laceholder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6855" cy="3544570"/>
                    </a:xfrm>
                    <a:prstGeom prst="ellipse">
                      <a:avLst/>
                    </a:prstGeom>
                    <a:ln w="190500" cap="rnd" cmpd="sng" algn="ctr">
                      <a:gradFill flip="none" rotWithShape="1">
                        <a:gsLst>
                          <a:gs pos="0">
                            <a:schemeClr val="tx1"/>
                          </a:gs>
                          <a:gs pos="100000">
                            <a:srgbClr val="91BC2B"/>
                          </a:gs>
                          <a:gs pos="42000">
                            <a:schemeClr val="bg1">
                              <a:lumMod val="65000"/>
                              <a:alpha val="90000"/>
                            </a:schemeClr>
                          </a:gs>
                        </a:gsLst>
                        <a:lin ang="5100000" scaled="0"/>
                        <a:tileRect/>
                      </a:gradFill>
                      <a:prstDash val="solid"/>
                      <a:round/>
                      <a:headEnd type="none" w="med" len="med"/>
                      <a:tailEnd type="none" w="med" len="med"/>
                    </a:ln>
                    <a:effectLst>
                      <a:outerShdw blurRad="381000" dist="292100" dir="5400000" sx="-80000" sy="-18000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6350" prstMaterial="metal">
                      <a:bevelT w="95250" h="31750"/>
                      <a:contourClr>
                        <a:schemeClr val="tx1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6013C74" wp14:editId="33C03125">
                <wp:simplePos x="0" y="0"/>
                <wp:positionH relativeFrom="page">
                  <wp:posOffset>-3620135</wp:posOffset>
                </wp:positionH>
                <wp:positionV relativeFrom="page">
                  <wp:posOffset>1940560</wp:posOffset>
                </wp:positionV>
                <wp:extent cx="914400" cy="914400"/>
                <wp:effectExtent l="0" t="0" r="635" b="2540"/>
                <wp:wrapThrough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49813009" w14:textId="77777777" w:rsidR="00417D21" w:rsidRDefault="00417D21"/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8" o:spid="_x0000_s1026" type="#_x0000_t202" style="position:absolute;margin-left:-285pt;margin-top:152.8pt;width:1in;height:1in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" mv:complextextbox="1" filled="f" stroked="f">
                <v:textbox inset=",7.2pt,,7.2pt">
                  <w:txbxContent>
                    <w:p w14:paraId="49813009" w14:textId="77777777" w:rsidR="00417D21" w:rsidRDefault="00417D21"/>
                  </w:txbxContent>
                </v:textbox>
                <w10:wrap type="through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57082A6" wp14:editId="7850FF61">
                <wp:simplePos x="0" y="0"/>
                <wp:positionH relativeFrom="page">
                  <wp:posOffset>994410</wp:posOffset>
                </wp:positionH>
                <wp:positionV relativeFrom="page">
                  <wp:posOffset>5891530</wp:posOffset>
                </wp:positionV>
                <wp:extent cx="5732780" cy="3014980"/>
                <wp:effectExtent l="0" t="0" r="0" b="0"/>
                <wp:wrapThrough wrapText="bothSides">
                  <wp:wrapPolygon edited="0">
                    <wp:start x="96" y="0"/>
                    <wp:lineTo x="96" y="21473"/>
                    <wp:lineTo x="21437" y="21473"/>
                    <wp:lineTo x="21437" y="0"/>
                    <wp:lineTo x="96" y="0"/>
                  </wp:wrapPolygon>
                </wp:wrapThrough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32780" cy="3014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72CF6DA6" w14:textId="77777777" w:rsidR="00417D21" w:rsidRPr="00021E3D" w:rsidRDefault="00417D21" w:rsidP="00257FE5">
                            <w:pPr>
                              <w:rPr>
                                <w:color w:val="F2F2F2"/>
                                <w:sz w:val="44"/>
                                <w:szCs w:val="44"/>
                              </w:rPr>
                            </w:pPr>
                            <w:r w:rsidRPr="00021E3D">
                              <w:rPr>
                                <w:color w:val="F2F2F2"/>
                                <w:sz w:val="44"/>
                                <w:szCs w:val="44"/>
                              </w:rPr>
                              <w:t xml:space="preserve">As an added bonus to our appointment customers, Berks Barber Shop will begin a rewards program.  </w:t>
                            </w:r>
                          </w:p>
                          <w:p w14:paraId="1AAE7AB5" w14:textId="77777777" w:rsidR="00417D21" w:rsidRPr="00021E3D" w:rsidRDefault="00417D21" w:rsidP="00257FE5">
                            <w:pPr>
                              <w:rPr>
                                <w:color w:val="F2F2F2"/>
                                <w:sz w:val="44"/>
                                <w:szCs w:val="44"/>
                              </w:rPr>
                            </w:pPr>
                            <w:r w:rsidRPr="00021E3D">
                              <w:rPr>
                                <w:color w:val="F2F2F2"/>
                                <w:sz w:val="44"/>
                                <w:szCs w:val="44"/>
                              </w:rPr>
                              <w:t xml:space="preserve">Each appointment will be rewarded a star.  </w:t>
                            </w:r>
                          </w:p>
                          <w:p w14:paraId="32A63FE8" w14:textId="77777777" w:rsidR="00417D21" w:rsidRPr="00021E3D" w:rsidRDefault="00417D21" w:rsidP="00257FE5">
                            <w:pPr>
                              <w:rPr>
                                <w:color w:val="F2F2F2"/>
                                <w:sz w:val="44"/>
                                <w:szCs w:val="44"/>
                              </w:rPr>
                            </w:pPr>
                            <w:r w:rsidRPr="00021E3D">
                              <w:rPr>
                                <w:color w:val="F2F2F2"/>
                                <w:sz w:val="44"/>
                                <w:szCs w:val="44"/>
                              </w:rPr>
                              <w:t>After 10 stars are collected</w:t>
                            </w:r>
                            <w:r>
                              <w:rPr>
                                <w:color w:val="F2F2F2"/>
                                <w:sz w:val="44"/>
                                <w:szCs w:val="44"/>
                              </w:rPr>
                              <w:t>,</w:t>
                            </w:r>
                            <w:r w:rsidRPr="00021E3D">
                              <w:rPr>
                                <w:color w:val="F2F2F2"/>
                                <w:sz w:val="44"/>
                                <w:szCs w:val="44"/>
                              </w:rPr>
                              <w:t xml:space="preserve"> you receive a voucher for a free haircut.  </w:t>
                            </w:r>
                          </w:p>
                          <w:p w14:paraId="2EEE6C11" w14:textId="769EAA9D" w:rsidR="00417D21" w:rsidRPr="00021E3D" w:rsidRDefault="00417D21" w:rsidP="00257FE5">
                            <w:pPr>
                              <w:rPr>
                                <w:color w:val="F2F2F2"/>
                                <w:sz w:val="44"/>
                                <w:szCs w:val="44"/>
                              </w:rPr>
                            </w:pPr>
                            <w:r w:rsidRPr="00021E3D">
                              <w:rPr>
                                <w:color w:val="F2F2F2"/>
                                <w:sz w:val="44"/>
                                <w:szCs w:val="44"/>
                              </w:rPr>
                              <w:t xml:space="preserve">Sign up by providing your phone number and email during </w:t>
                            </w:r>
                            <w:r w:rsidR="0072312E">
                              <w:rPr>
                                <w:color w:val="F2F2F2"/>
                                <w:sz w:val="44"/>
                                <w:szCs w:val="44"/>
                              </w:rPr>
                              <w:t>online checkout or in the shop after signing your receipt</w:t>
                            </w:r>
                            <w:r w:rsidRPr="00021E3D">
                              <w:rPr>
                                <w:color w:val="F2F2F2"/>
                                <w:sz w:val="44"/>
                                <w:szCs w:val="4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27" type="#_x0000_t202" style="position:absolute;margin-left:78.3pt;margin-top:463.9pt;width:451.4pt;height:237.4pt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" mv:complextextbox="1" filled="f" stroked="f">
                <v:path arrowok="t"/>
                <v:textbox>
                  <w:txbxContent>
                    <w:p w14:paraId="72CF6DA6" w14:textId="77777777" w:rsidR="00417D21" w:rsidRPr="00021E3D" w:rsidRDefault="00417D21" w:rsidP="00257FE5">
                      <w:pPr>
                        <w:rPr>
                          <w:color w:val="F2F2F2"/>
                          <w:sz w:val="44"/>
                          <w:szCs w:val="44"/>
                        </w:rPr>
                      </w:pPr>
                      <w:r w:rsidRPr="00021E3D">
                        <w:rPr>
                          <w:color w:val="F2F2F2"/>
                          <w:sz w:val="44"/>
                          <w:szCs w:val="44"/>
                        </w:rPr>
                        <w:t xml:space="preserve">As an added bonus to our appointment customers, Berks Barber Shop will begin a rewards program.  </w:t>
                      </w:r>
                    </w:p>
                    <w:p w14:paraId="1AAE7AB5" w14:textId="77777777" w:rsidR="00417D21" w:rsidRPr="00021E3D" w:rsidRDefault="00417D21" w:rsidP="00257FE5">
                      <w:pPr>
                        <w:rPr>
                          <w:color w:val="F2F2F2"/>
                          <w:sz w:val="44"/>
                          <w:szCs w:val="44"/>
                        </w:rPr>
                      </w:pPr>
                      <w:r w:rsidRPr="00021E3D">
                        <w:rPr>
                          <w:color w:val="F2F2F2"/>
                          <w:sz w:val="44"/>
                          <w:szCs w:val="44"/>
                        </w:rPr>
                        <w:t xml:space="preserve">Each appointment will be rewarded a star.  </w:t>
                      </w:r>
                    </w:p>
                    <w:p w14:paraId="32A63FE8" w14:textId="77777777" w:rsidR="00417D21" w:rsidRPr="00021E3D" w:rsidRDefault="00417D21" w:rsidP="00257FE5">
                      <w:pPr>
                        <w:rPr>
                          <w:color w:val="F2F2F2"/>
                          <w:sz w:val="44"/>
                          <w:szCs w:val="44"/>
                        </w:rPr>
                      </w:pPr>
                      <w:r w:rsidRPr="00021E3D">
                        <w:rPr>
                          <w:color w:val="F2F2F2"/>
                          <w:sz w:val="44"/>
                          <w:szCs w:val="44"/>
                        </w:rPr>
                        <w:t>After 10 stars are collected</w:t>
                      </w:r>
                      <w:r>
                        <w:rPr>
                          <w:color w:val="F2F2F2"/>
                          <w:sz w:val="44"/>
                          <w:szCs w:val="44"/>
                        </w:rPr>
                        <w:t>,</w:t>
                      </w:r>
                      <w:r w:rsidRPr="00021E3D">
                        <w:rPr>
                          <w:color w:val="F2F2F2"/>
                          <w:sz w:val="44"/>
                          <w:szCs w:val="44"/>
                        </w:rPr>
                        <w:t xml:space="preserve"> you receive a voucher for a free haircut.  </w:t>
                      </w:r>
                    </w:p>
                    <w:p w14:paraId="2EEE6C11" w14:textId="769EAA9D" w:rsidR="00417D21" w:rsidRPr="00021E3D" w:rsidRDefault="00417D21" w:rsidP="00257FE5">
                      <w:pPr>
                        <w:rPr>
                          <w:color w:val="F2F2F2"/>
                          <w:sz w:val="44"/>
                          <w:szCs w:val="44"/>
                        </w:rPr>
                      </w:pPr>
                      <w:r w:rsidRPr="00021E3D">
                        <w:rPr>
                          <w:color w:val="F2F2F2"/>
                          <w:sz w:val="44"/>
                          <w:szCs w:val="44"/>
                        </w:rPr>
                        <w:t xml:space="preserve">Sign up by providing your phone number and email during </w:t>
                      </w:r>
                      <w:r w:rsidR="0072312E">
                        <w:rPr>
                          <w:color w:val="F2F2F2"/>
                          <w:sz w:val="44"/>
                          <w:szCs w:val="44"/>
                        </w:rPr>
                        <w:t>online checkout or in the shop after signing your receipt</w:t>
                      </w:r>
                      <w:r w:rsidRPr="00021E3D">
                        <w:rPr>
                          <w:color w:val="F2F2F2"/>
                          <w:sz w:val="44"/>
                          <w:szCs w:val="44"/>
                        </w:rPr>
                        <w:t>.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776" behindDoc="0" locked="0" layoutInCell="1" allowOverlap="1" wp14:anchorId="56622DCA" wp14:editId="0F837A79">
                <wp:simplePos x="0" y="0"/>
                <wp:positionH relativeFrom="page">
                  <wp:posOffset>1007110</wp:posOffset>
                </wp:positionH>
                <wp:positionV relativeFrom="page">
                  <wp:posOffset>5596889</wp:posOffset>
                </wp:positionV>
                <wp:extent cx="5728335" cy="0"/>
                <wp:effectExtent l="50800" t="25400" r="37465" b="76200"/>
                <wp:wrapNone/>
                <wp:docPr id="17" name="Straight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28335" cy="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rgbClr val="4A5D62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7" o:spid="_x0000_s1026" style="position:absolute;z-index:251659776;visibility:visible;mso-wrap-style:square;mso-width-percent:0;mso-height-percent:0;mso-wrap-distance-left:9pt;mso-wrap-distance-top:-1emu;mso-wrap-distance-right:9pt;mso-wrap-distance-bottom:-1emu;mso-position-horizontal:absolute;mso-position-horizontal-relative:page;mso-position-vertical:absolute;mso-position-vertical-relative:page;mso-width-percent:0;mso-height-percent:0;mso-width-relative:margin;mso-height-relative:page" from="79.3pt,440.7pt" to="530.35pt,440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" strokecolor="#4a5d62" strokeweight="2pt">
                <v:shadow on="t" opacity="24903f" mv:blur="40000f" origin=",.5" offset="0,20000emu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1FE3080" wp14:editId="4F976F59">
                <wp:simplePos x="0" y="0"/>
                <wp:positionH relativeFrom="page">
                  <wp:posOffset>457200</wp:posOffset>
                </wp:positionH>
                <wp:positionV relativeFrom="page">
                  <wp:posOffset>4613275</wp:posOffset>
                </wp:positionV>
                <wp:extent cx="6858000" cy="1278255"/>
                <wp:effectExtent l="0" t="0" r="0" b="0"/>
                <wp:wrapThrough wrapText="bothSides">
                  <wp:wrapPolygon edited="0">
                    <wp:start x="80" y="0"/>
                    <wp:lineTo x="80" y="21031"/>
                    <wp:lineTo x="21440" y="21031"/>
                    <wp:lineTo x="21440" y="0"/>
                    <wp:lineTo x="80" y="0"/>
                  </wp:wrapPolygon>
                </wp:wrapThrough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58000" cy="1278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2A4295F0" w14:textId="77777777" w:rsidR="00417D21" w:rsidRPr="00D26C83" w:rsidRDefault="00417D21" w:rsidP="009418EB">
                            <w:pPr>
                              <w:jc w:val="center"/>
                              <w:rPr>
                                <w:color w:val="91BC2B"/>
                                <w:sz w:val="56"/>
                                <w:szCs w:val="56"/>
                              </w:rPr>
                            </w:pPr>
                            <w:r w:rsidRPr="00D26C83">
                              <w:rPr>
                                <w:color w:val="91BC2B"/>
                                <w:sz w:val="56"/>
                                <w:szCs w:val="56"/>
                              </w:rPr>
                              <w:t>BERKSBARBERSHOP.COM</w:t>
                            </w:r>
                          </w:p>
                          <w:p w14:paraId="577EF03A" w14:textId="77777777" w:rsidR="00417D21" w:rsidRPr="003C405F" w:rsidRDefault="00417D21" w:rsidP="009418EB">
                            <w:pPr>
                              <w:jc w:val="center"/>
                              <w:rPr>
                                <w:color w:val="D9D9D9"/>
                                <w:sz w:val="48"/>
                                <w:szCs w:val="48"/>
                              </w:rPr>
                            </w:pPr>
                            <w:r w:rsidRPr="003C405F">
                              <w:rPr>
                                <w:color w:val="D9D9D9"/>
                                <w:sz w:val="48"/>
                                <w:szCs w:val="48"/>
                              </w:rPr>
                              <w:t>NOW INTRODUCING ONLINE BOOKING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28" type="#_x0000_t202" style="position:absolute;margin-left:36pt;margin-top:363.25pt;width:540pt;height:100.65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" mv:complextextbox="1" filled="f" stroked="f">
                <v:path arrowok="t"/>
                <v:textbox>
                  <w:txbxContent>
                    <w:p w14:paraId="2A4295F0" w14:textId="77777777" w:rsidR="00417D21" w:rsidRPr="00D26C83" w:rsidRDefault="00417D21" w:rsidP="009418EB">
                      <w:pPr>
                        <w:jc w:val="center"/>
                        <w:rPr>
                          <w:color w:val="91BC2B"/>
                          <w:sz w:val="56"/>
                          <w:szCs w:val="56"/>
                        </w:rPr>
                      </w:pPr>
                      <w:r w:rsidRPr="00D26C83">
                        <w:rPr>
                          <w:color w:val="91BC2B"/>
                          <w:sz w:val="56"/>
                          <w:szCs w:val="56"/>
                        </w:rPr>
                        <w:t>BERKSBARBERSHOP.COM</w:t>
                      </w:r>
                    </w:p>
                    <w:p w14:paraId="577EF03A" w14:textId="77777777" w:rsidR="00417D21" w:rsidRPr="003C405F" w:rsidRDefault="00417D21" w:rsidP="009418EB">
                      <w:pPr>
                        <w:jc w:val="center"/>
                        <w:rPr>
                          <w:color w:val="D9D9D9"/>
                          <w:sz w:val="48"/>
                          <w:szCs w:val="48"/>
                        </w:rPr>
                      </w:pPr>
                      <w:r w:rsidRPr="003C405F">
                        <w:rPr>
                          <w:color w:val="D9D9D9"/>
                          <w:sz w:val="48"/>
                          <w:szCs w:val="48"/>
                        </w:rPr>
                        <w:t>NOW INTRODUCING ONLINE BOOKING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7F9782CB" wp14:editId="7281A14D">
                <wp:simplePos x="0" y="0"/>
                <wp:positionH relativeFrom="page">
                  <wp:posOffset>685800</wp:posOffset>
                </wp:positionH>
                <wp:positionV relativeFrom="page">
                  <wp:posOffset>8973820</wp:posOffset>
                </wp:positionV>
                <wp:extent cx="6400800" cy="282575"/>
                <wp:effectExtent l="0" t="0" r="0" b="0"/>
                <wp:wrapTight wrapText="bothSides">
                  <wp:wrapPolygon edited="0">
                    <wp:start x="86" y="0"/>
                    <wp:lineTo x="86" y="21357"/>
                    <wp:lineTo x="21429" y="21357"/>
                    <wp:lineTo x="21429" y="0"/>
                    <wp:lineTo x="86" y="0"/>
                  </wp:wrapPolygon>
                </wp:wrapTight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282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20CED1FF" w14:textId="77777777" w:rsidR="00417D21" w:rsidRPr="003C405F" w:rsidRDefault="00417D21" w:rsidP="009337C7">
                            <w:pPr>
                              <w:pStyle w:val="Heading3"/>
                              <w:rPr>
                                <w:color w:val="F2F2F2"/>
                              </w:rPr>
                            </w:pPr>
                            <w:r w:rsidRPr="003C405F">
                              <w:rPr>
                                <w:color w:val="F2F2F2"/>
                              </w:rPr>
                              <w:t>Open Mon-Fri 10am-6pm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29" type="#_x0000_t202" style="position:absolute;margin-left:54pt;margin-top:706.6pt;width:7in;height:22.25pt;z-index: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" mv:complextextbox="1" filled="f" stroked="f">
                <v:textbox inset=",0,,0">
                  <w:txbxContent>
                    <w:p w14:paraId="20CED1FF" w14:textId="77777777" w:rsidR="00417D21" w:rsidRPr="003C405F" w:rsidRDefault="00417D21" w:rsidP="009337C7">
                      <w:pPr>
                        <w:pStyle w:val="Heading3"/>
                        <w:rPr>
                          <w:color w:val="F2F2F2"/>
                        </w:rPr>
                      </w:pPr>
                      <w:r w:rsidRPr="003C405F">
                        <w:rPr>
                          <w:color w:val="F2F2F2"/>
                        </w:rPr>
                        <w:t>Open Mon-Fri 10am-6pm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215F50A" wp14:editId="4F667A64">
                <wp:simplePos x="0" y="0"/>
                <wp:positionH relativeFrom="page">
                  <wp:posOffset>685800</wp:posOffset>
                </wp:positionH>
                <wp:positionV relativeFrom="page">
                  <wp:posOffset>9257030</wp:posOffset>
                </wp:positionV>
                <wp:extent cx="6400800" cy="571500"/>
                <wp:effectExtent l="0" t="0" r="0" b="0"/>
                <wp:wrapTight wrapText="bothSides">
                  <wp:wrapPolygon edited="0">
                    <wp:start x="86" y="0"/>
                    <wp:lineTo x="86" y="21120"/>
                    <wp:lineTo x="21429" y="21120"/>
                    <wp:lineTo x="21429" y="0"/>
                    <wp:lineTo x="86" y="0"/>
                  </wp:wrapPolygon>
                </wp:wrapTight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6FA4868E" w14:textId="77777777" w:rsidR="00417D21" w:rsidRPr="00257FE5" w:rsidRDefault="00417D21" w:rsidP="00D06D60">
                            <w:pPr>
                              <w:pStyle w:val="Heading3"/>
                              <w:rPr>
                                <w:color w:val="F2F2F2"/>
                              </w:rPr>
                            </w:pPr>
                            <w:r w:rsidRPr="00257FE5">
                              <w:rPr>
                                <w:color w:val="F2F2F2"/>
                              </w:rPr>
                              <w:t>906 L St, Lincoln Ne 68508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30" type="#_x0000_t202" style="position:absolute;margin-left:54pt;margin-top:728.9pt;width:7in;height:4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" mv:complextextbox="1" filled="f" stroked="f">
                <v:textbox inset=",0,,0">
                  <w:txbxContent>
                    <w:p w14:paraId="6FA4868E" w14:textId="77777777" w:rsidR="00417D21" w:rsidRPr="00257FE5" w:rsidRDefault="00417D21" w:rsidP="00D06D60">
                      <w:pPr>
                        <w:pStyle w:val="Heading3"/>
                        <w:rPr>
                          <w:color w:val="F2F2F2"/>
                        </w:rPr>
                      </w:pPr>
                      <w:r w:rsidRPr="00257FE5">
                        <w:rPr>
                          <w:color w:val="F2F2F2"/>
                        </w:rPr>
                        <w:t>906 L St, Lincoln Ne 68508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bookmarkStart w:id="0" w:name="_GoBack"/>
      <w:bookmarkEnd w:id="0"/>
    </w:p>
    <w:sectPr w:rsidR="009337C7" w:rsidSect="00EF1807">
      <w:headerReference w:type="default" r:id="rId9"/>
      <w:pgSz w:w="12240" w:h="15840"/>
      <w:pgMar w:top="0" w:right="0" w:bottom="0" w:left="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A86FF0" w14:textId="77777777" w:rsidR="0046581F" w:rsidRDefault="0046581F">
      <w:pPr>
        <w:spacing w:after="0"/>
      </w:pPr>
      <w:r>
        <w:separator/>
      </w:r>
    </w:p>
  </w:endnote>
  <w:endnote w:type="continuationSeparator" w:id="0">
    <w:p w14:paraId="2921E7D0" w14:textId="77777777" w:rsidR="0046581F" w:rsidRDefault="004658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Ｐ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0AE5A9" w14:textId="77777777" w:rsidR="0046581F" w:rsidRDefault="0046581F">
      <w:pPr>
        <w:spacing w:after="0"/>
      </w:pPr>
      <w:r>
        <w:separator/>
      </w:r>
    </w:p>
  </w:footnote>
  <w:footnote w:type="continuationSeparator" w:id="0">
    <w:p w14:paraId="5F6E7105" w14:textId="77777777" w:rsidR="0046581F" w:rsidRDefault="004658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66B068" w14:textId="49D947CD" w:rsidR="00417D21" w:rsidRDefault="00417D21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8752" behindDoc="0" locked="0" layoutInCell="1" allowOverlap="1" wp14:anchorId="2FA44EED" wp14:editId="06A6CF4A">
              <wp:simplePos x="0" y="0"/>
              <wp:positionH relativeFrom="page">
                <wp:posOffset>-3810</wp:posOffset>
              </wp:positionH>
              <wp:positionV relativeFrom="page">
                <wp:posOffset>-8255</wp:posOffset>
              </wp:positionV>
              <wp:extent cx="7884795" cy="10114915"/>
              <wp:effectExtent l="0" t="0" r="0" b="0"/>
              <wp:wrapThrough wrapText="bothSides">
                <wp:wrapPolygon edited="0">
                  <wp:start x="0" y="0"/>
                  <wp:lineTo x="0" y="21534"/>
                  <wp:lineTo x="21501" y="21534"/>
                  <wp:lineTo x="21501" y="0"/>
                  <wp:lineTo x="0" y="0"/>
                </wp:wrapPolygon>
              </wp:wrapThrough>
              <wp:docPr id="4" name="Group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884795" cy="10114915"/>
                        <a:chOff x="0" y="0"/>
                        <a:chExt cx="7884795" cy="10114915"/>
                      </a:xfrm>
                    </wpg:grpSpPr>
                    <wps:wsp>
                      <wps:cNvPr id="1" name="Rectangle 3"/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7884795" cy="10114915"/>
                        </a:xfrm>
                        <a:prstGeom prst="rect">
                          <a:avLst/>
                        </a:prstGeom>
                        <a:solidFill>
                          <a:srgbClr val="91BC2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9" name="Rectangle 3"/>
                      <wps:cNvSpPr>
                        <a:spLocks noChangeAspect="1"/>
                      </wps:cNvSpPr>
                      <wps:spPr>
                        <a:xfrm>
                          <a:off x="391795" y="393700"/>
                          <a:ext cx="6996430" cy="932815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668187">
                                <a:lumMod val="50000"/>
                              </a:srgbClr>
                            </a:gs>
                            <a:gs pos="100000">
                              <a:sysClr val="windowText" lastClr="000000"/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 w="9525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4" o:spid="_x0000_s1026" style="position:absolute;margin-left:-.25pt;margin-top:-.6pt;width:620.85pt;height:796.45pt;z-index:251658752;mso-position-horizontal-relative:page;mso-position-vertical-relative:page;mso-width-relative:margin;mso-height-relative:margin" coordsize="7884795,1011491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">
              <v:rect id="Rectangle 3" o:spid="_x0000_s1027" style="position:absolute;width:7884795;height:1011491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" fillcolor="#91bc2b" stroked="f">
                <v:path arrowok="t"/>
                <o:lock v:ext="edit" aspectratio="t"/>
              </v:rect>
              <v:rect id="Rectangle 3" o:spid="_x0000_s1028" style="position:absolute;left:391795;top:393700;width:6996430;height:93281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tR71xAAA&#10;ANoAAAAPAAAAZHJzL2Rvd25yZXYueG1sRI9Ba8JAFITvgv9heUJvukkp0kZX0ZaqBy+mih5fs69J&#10;MPs2ZNcY/70rFDwOM/MNM513phItNa60rCAeRSCIM6tLzhXsf76H7yCcR9ZYWSYFN3Iwn/V7U0y0&#10;vfKO2tTnIkDYJaig8L5OpHRZQQbdyNbEwfuzjUEfZJNL3eA1wE0lX6NoLA2WHBYKrOmzoOycXowC&#10;e2xPqV0fv35vZbx865ZxvV0dlHoZdIsJCE+df4b/2xut4AMeV8INkLM7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cbUe9cQAAADaAAAADwAAAAAAAAAAAAAAAACXAgAAZHJzL2Rv&#10;d25yZXYueG1sUEsFBgAAAAAEAAQA9QAAAIgDAAAAAA==&#10;" fillcolor="#334043" stroked="f">
                <v:fill color2="windowText" rotate="t" focusposition=".5,.5" focussize="" focus="100%" type="gradientRadial"/>
                <v:path arrowok="t"/>
                <o:lock v:ext="edit" aspectratio="t"/>
              </v:rect>
              <w10:wrap type="through"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561021"/>
    <w:multiLevelType w:val="hybridMultilevel"/>
    <w:tmpl w:val="D4240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embedSystemFonts/>
  <w:proofState w:spelling="clean" w:grammar="clean"/>
  <w:attachedTemplate r:id="rId1"/>
  <w:revisionView w:markup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49">
      <o:colormru v:ext="edit" colors="#91bc2b"/>
    </o:shapedefaults>
  </w:hdrShapeDefaults>
  <w:footnotePr>
    <w:footnote w:id="-1"/>
    <w:footnote w:id="0"/>
  </w:footnotePr>
  <w:endnotePr>
    <w:endnote w:id="-1"/>
    <w:endnote w:id="0"/>
  </w:endnotePr>
  <w:compat>
    <w:useFELayout/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PubVPasteboard_" w:val="1"/>
    <w:docVar w:name="OpenInPublishingView" w:val="0"/>
    <w:docVar w:name="ShowStaticGuides" w:val="1"/>
  </w:docVars>
  <w:rsids>
    <w:rsidRoot w:val="009337C7"/>
    <w:rsid w:val="000168C7"/>
    <w:rsid w:val="00021E3D"/>
    <w:rsid w:val="000B15C2"/>
    <w:rsid w:val="000B4ECC"/>
    <w:rsid w:val="000D1F5A"/>
    <w:rsid w:val="00151751"/>
    <w:rsid w:val="001B0DA1"/>
    <w:rsid w:val="00257FE5"/>
    <w:rsid w:val="003C405F"/>
    <w:rsid w:val="003F610A"/>
    <w:rsid w:val="00403357"/>
    <w:rsid w:val="00417D21"/>
    <w:rsid w:val="004227E3"/>
    <w:rsid w:val="0046581F"/>
    <w:rsid w:val="00500FB1"/>
    <w:rsid w:val="00585509"/>
    <w:rsid w:val="00647F56"/>
    <w:rsid w:val="00707ED9"/>
    <w:rsid w:val="0072312E"/>
    <w:rsid w:val="00726315"/>
    <w:rsid w:val="00777409"/>
    <w:rsid w:val="009337C7"/>
    <w:rsid w:val="009418EB"/>
    <w:rsid w:val="009859C7"/>
    <w:rsid w:val="00B507B5"/>
    <w:rsid w:val="00C92BF5"/>
    <w:rsid w:val="00CA1F9D"/>
    <w:rsid w:val="00D06D60"/>
    <w:rsid w:val="00D26C83"/>
    <w:rsid w:val="00D83BE7"/>
    <w:rsid w:val="00DA7726"/>
    <w:rsid w:val="00EF180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91bc2b"/>
    </o:shapedefaults>
    <o:shapelayout v:ext="edit">
      <o:idmap v:ext="edit" data="1"/>
    </o:shapelayout>
  </w:shapeDefaults>
  <w:decimalSymbol w:val="."/>
  <w:listSeparator w:val=","/>
  <w14:docId w14:val="225D2B7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="ＭＳ Ｐ明朝" w:hAnsi="Garamond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41A2"/>
    <w:pPr>
      <w:spacing w:after="200"/>
    </w:pPr>
    <w:rPr>
      <w:sz w:val="24"/>
      <w:szCs w:val="24"/>
    </w:rPr>
  </w:style>
  <w:style w:type="paragraph" w:styleId="Heading1">
    <w:name w:val="heading 1"/>
    <w:basedOn w:val="Normal"/>
    <w:link w:val="Heading1Char"/>
    <w:qFormat/>
    <w:rsid w:val="005E4184"/>
    <w:pPr>
      <w:spacing w:after="0"/>
      <w:jc w:val="center"/>
      <w:outlineLvl w:val="0"/>
    </w:pPr>
    <w:rPr>
      <w:bCs/>
      <w:caps/>
      <w:color w:val="668187"/>
      <w:spacing w:val="160"/>
      <w:sz w:val="56"/>
      <w:szCs w:val="32"/>
    </w:rPr>
  </w:style>
  <w:style w:type="paragraph" w:styleId="Heading2">
    <w:name w:val="heading 2"/>
    <w:basedOn w:val="Normal"/>
    <w:link w:val="Heading2Char"/>
    <w:unhideWhenUsed/>
    <w:qFormat/>
    <w:rsid w:val="005E4184"/>
    <w:pPr>
      <w:spacing w:after="0"/>
      <w:jc w:val="center"/>
      <w:outlineLvl w:val="1"/>
    </w:pPr>
    <w:rPr>
      <w:bCs/>
      <w:i/>
      <w:color w:val="7F7F7F"/>
      <w:spacing w:val="10"/>
      <w:sz w:val="32"/>
      <w:szCs w:val="26"/>
    </w:rPr>
  </w:style>
  <w:style w:type="paragraph" w:styleId="Heading3">
    <w:name w:val="heading 3"/>
    <w:basedOn w:val="Normal"/>
    <w:link w:val="Heading3Char"/>
    <w:semiHidden/>
    <w:unhideWhenUsed/>
    <w:qFormat/>
    <w:rsid w:val="005E4184"/>
    <w:pPr>
      <w:spacing w:after="0"/>
      <w:jc w:val="center"/>
      <w:outlineLvl w:val="2"/>
    </w:pPr>
    <w:rPr>
      <w:bCs/>
      <w:caps/>
      <w:color w:val="668187"/>
      <w:spacing w:val="4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4184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E4184"/>
  </w:style>
  <w:style w:type="paragraph" w:styleId="Footer">
    <w:name w:val="footer"/>
    <w:basedOn w:val="Normal"/>
    <w:link w:val="FooterChar"/>
    <w:uiPriority w:val="99"/>
    <w:unhideWhenUsed/>
    <w:rsid w:val="005E4184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E4184"/>
  </w:style>
  <w:style w:type="paragraph" w:styleId="Subtitle">
    <w:name w:val="Subtitle"/>
    <w:basedOn w:val="Normal"/>
    <w:link w:val="SubtitleChar"/>
    <w:qFormat/>
    <w:rsid w:val="005E4184"/>
    <w:pPr>
      <w:numPr>
        <w:ilvl w:val="1"/>
      </w:numPr>
      <w:spacing w:after="0"/>
      <w:jc w:val="center"/>
    </w:pPr>
    <w:rPr>
      <w:iCs/>
      <w:color w:val="7F7F7F"/>
      <w:sz w:val="36"/>
    </w:rPr>
  </w:style>
  <w:style w:type="character" w:customStyle="1" w:styleId="SubtitleChar">
    <w:name w:val="Subtitle Char"/>
    <w:link w:val="Subtitle"/>
    <w:rsid w:val="005E4184"/>
    <w:rPr>
      <w:rFonts w:ascii="Garamond" w:eastAsia="ＭＳ Ｐ明朝" w:hAnsi="Garamond" w:cs="Times New Roman"/>
      <w:iCs/>
      <w:color w:val="7F7F7F"/>
      <w:sz w:val="36"/>
    </w:rPr>
  </w:style>
  <w:style w:type="paragraph" w:styleId="Title">
    <w:name w:val="Title"/>
    <w:basedOn w:val="Normal"/>
    <w:link w:val="TitleChar"/>
    <w:qFormat/>
    <w:rsid w:val="005E4184"/>
    <w:pPr>
      <w:spacing w:after="0"/>
      <w:jc w:val="center"/>
    </w:pPr>
    <w:rPr>
      <w:caps/>
      <w:color w:val="FFFFFF"/>
      <w:spacing w:val="10"/>
      <w:kern w:val="28"/>
      <w:sz w:val="156"/>
      <w:szCs w:val="52"/>
    </w:rPr>
  </w:style>
  <w:style w:type="character" w:customStyle="1" w:styleId="TitleChar">
    <w:name w:val="Title Char"/>
    <w:link w:val="Title"/>
    <w:rsid w:val="005E4184"/>
    <w:rPr>
      <w:rFonts w:ascii="Garamond" w:eastAsia="ＭＳ Ｐ明朝" w:hAnsi="Garamond" w:cs="Times New Roman"/>
      <w:caps/>
      <w:color w:val="FFFFFF"/>
      <w:spacing w:val="10"/>
      <w:kern w:val="28"/>
      <w:sz w:val="156"/>
      <w:szCs w:val="52"/>
    </w:rPr>
  </w:style>
  <w:style w:type="character" w:customStyle="1" w:styleId="Heading2Char">
    <w:name w:val="Heading 2 Char"/>
    <w:link w:val="Heading2"/>
    <w:rsid w:val="005E4184"/>
    <w:rPr>
      <w:rFonts w:ascii="Garamond" w:eastAsia="ＭＳ Ｐ明朝" w:hAnsi="Garamond" w:cs="Times New Roman"/>
      <w:bCs/>
      <w:i/>
      <w:color w:val="7F7F7F"/>
      <w:spacing w:val="10"/>
      <w:sz w:val="32"/>
      <w:szCs w:val="26"/>
    </w:rPr>
  </w:style>
  <w:style w:type="character" w:customStyle="1" w:styleId="Heading1Char">
    <w:name w:val="Heading 1 Char"/>
    <w:link w:val="Heading1"/>
    <w:rsid w:val="005E4184"/>
    <w:rPr>
      <w:rFonts w:ascii="Garamond" w:eastAsia="ＭＳ Ｐ明朝" w:hAnsi="Garamond" w:cs="Times New Roman"/>
      <w:bCs/>
      <w:caps/>
      <w:color w:val="668187"/>
      <w:spacing w:val="160"/>
      <w:sz w:val="56"/>
      <w:szCs w:val="32"/>
    </w:rPr>
  </w:style>
  <w:style w:type="paragraph" w:styleId="BodyText">
    <w:name w:val="Body Text"/>
    <w:basedOn w:val="Normal"/>
    <w:link w:val="BodyTextChar"/>
    <w:semiHidden/>
    <w:unhideWhenUsed/>
    <w:rsid w:val="005E4184"/>
    <w:pPr>
      <w:spacing w:after="0" w:line="312" w:lineRule="auto"/>
      <w:jc w:val="center"/>
    </w:pPr>
    <w:rPr>
      <w:color w:val="A6A6A6"/>
      <w:sz w:val="22"/>
    </w:rPr>
  </w:style>
  <w:style w:type="character" w:customStyle="1" w:styleId="BodyTextChar">
    <w:name w:val="Body Text Char"/>
    <w:link w:val="BodyText"/>
    <w:semiHidden/>
    <w:rsid w:val="005E4184"/>
    <w:rPr>
      <w:color w:val="A6A6A6"/>
      <w:sz w:val="22"/>
    </w:rPr>
  </w:style>
  <w:style w:type="character" w:customStyle="1" w:styleId="Heading3Char">
    <w:name w:val="Heading 3 Char"/>
    <w:link w:val="Heading3"/>
    <w:semiHidden/>
    <w:rsid w:val="005E4184"/>
    <w:rPr>
      <w:rFonts w:ascii="Garamond" w:eastAsia="ＭＳ Ｐ明朝" w:hAnsi="Garamond" w:cs="Times New Roman"/>
      <w:bCs/>
      <w:caps/>
      <w:color w:val="668187"/>
      <w:spacing w:val="40"/>
      <w:sz w:val="36"/>
    </w:rPr>
  </w:style>
  <w:style w:type="paragraph" w:styleId="ListParagraph">
    <w:name w:val="List Paragraph"/>
    <w:basedOn w:val="Normal"/>
    <w:uiPriority w:val="34"/>
    <w:qFormat/>
    <w:rsid w:val="00257FE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="ＭＳ Ｐ明朝" w:hAnsi="Garamond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41A2"/>
    <w:pPr>
      <w:spacing w:after="200"/>
    </w:pPr>
    <w:rPr>
      <w:sz w:val="24"/>
      <w:szCs w:val="24"/>
    </w:rPr>
  </w:style>
  <w:style w:type="paragraph" w:styleId="Heading1">
    <w:name w:val="heading 1"/>
    <w:basedOn w:val="Normal"/>
    <w:link w:val="Heading1Char"/>
    <w:qFormat/>
    <w:rsid w:val="005E4184"/>
    <w:pPr>
      <w:spacing w:after="0"/>
      <w:jc w:val="center"/>
      <w:outlineLvl w:val="0"/>
    </w:pPr>
    <w:rPr>
      <w:bCs/>
      <w:caps/>
      <w:color w:val="668187"/>
      <w:spacing w:val="160"/>
      <w:sz w:val="56"/>
      <w:szCs w:val="32"/>
    </w:rPr>
  </w:style>
  <w:style w:type="paragraph" w:styleId="Heading2">
    <w:name w:val="heading 2"/>
    <w:basedOn w:val="Normal"/>
    <w:link w:val="Heading2Char"/>
    <w:unhideWhenUsed/>
    <w:qFormat/>
    <w:rsid w:val="005E4184"/>
    <w:pPr>
      <w:spacing w:after="0"/>
      <w:jc w:val="center"/>
      <w:outlineLvl w:val="1"/>
    </w:pPr>
    <w:rPr>
      <w:bCs/>
      <w:i/>
      <w:color w:val="7F7F7F"/>
      <w:spacing w:val="10"/>
      <w:sz w:val="32"/>
      <w:szCs w:val="26"/>
    </w:rPr>
  </w:style>
  <w:style w:type="paragraph" w:styleId="Heading3">
    <w:name w:val="heading 3"/>
    <w:basedOn w:val="Normal"/>
    <w:link w:val="Heading3Char"/>
    <w:semiHidden/>
    <w:unhideWhenUsed/>
    <w:qFormat/>
    <w:rsid w:val="005E4184"/>
    <w:pPr>
      <w:spacing w:after="0"/>
      <w:jc w:val="center"/>
      <w:outlineLvl w:val="2"/>
    </w:pPr>
    <w:rPr>
      <w:bCs/>
      <w:caps/>
      <w:color w:val="668187"/>
      <w:spacing w:val="4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4184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E4184"/>
  </w:style>
  <w:style w:type="paragraph" w:styleId="Footer">
    <w:name w:val="footer"/>
    <w:basedOn w:val="Normal"/>
    <w:link w:val="FooterChar"/>
    <w:uiPriority w:val="99"/>
    <w:unhideWhenUsed/>
    <w:rsid w:val="005E4184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E4184"/>
  </w:style>
  <w:style w:type="paragraph" w:styleId="Subtitle">
    <w:name w:val="Subtitle"/>
    <w:basedOn w:val="Normal"/>
    <w:link w:val="SubtitleChar"/>
    <w:qFormat/>
    <w:rsid w:val="005E4184"/>
    <w:pPr>
      <w:numPr>
        <w:ilvl w:val="1"/>
      </w:numPr>
      <w:spacing w:after="0"/>
      <w:jc w:val="center"/>
    </w:pPr>
    <w:rPr>
      <w:iCs/>
      <w:color w:val="7F7F7F"/>
      <w:sz w:val="36"/>
    </w:rPr>
  </w:style>
  <w:style w:type="character" w:customStyle="1" w:styleId="SubtitleChar">
    <w:name w:val="Subtitle Char"/>
    <w:link w:val="Subtitle"/>
    <w:rsid w:val="005E4184"/>
    <w:rPr>
      <w:rFonts w:ascii="Garamond" w:eastAsia="ＭＳ Ｐ明朝" w:hAnsi="Garamond" w:cs="Times New Roman"/>
      <w:iCs/>
      <w:color w:val="7F7F7F"/>
      <w:sz w:val="36"/>
    </w:rPr>
  </w:style>
  <w:style w:type="paragraph" w:styleId="Title">
    <w:name w:val="Title"/>
    <w:basedOn w:val="Normal"/>
    <w:link w:val="TitleChar"/>
    <w:qFormat/>
    <w:rsid w:val="005E4184"/>
    <w:pPr>
      <w:spacing w:after="0"/>
      <w:jc w:val="center"/>
    </w:pPr>
    <w:rPr>
      <w:caps/>
      <w:color w:val="FFFFFF"/>
      <w:spacing w:val="10"/>
      <w:kern w:val="28"/>
      <w:sz w:val="156"/>
      <w:szCs w:val="52"/>
    </w:rPr>
  </w:style>
  <w:style w:type="character" w:customStyle="1" w:styleId="TitleChar">
    <w:name w:val="Title Char"/>
    <w:link w:val="Title"/>
    <w:rsid w:val="005E4184"/>
    <w:rPr>
      <w:rFonts w:ascii="Garamond" w:eastAsia="ＭＳ Ｐ明朝" w:hAnsi="Garamond" w:cs="Times New Roman"/>
      <w:caps/>
      <w:color w:val="FFFFFF"/>
      <w:spacing w:val="10"/>
      <w:kern w:val="28"/>
      <w:sz w:val="156"/>
      <w:szCs w:val="52"/>
    </w:rPr>
  </w:style>
  <w:style w:type="character" w:customStyle="1" w:styleId="Heading2Char">
    <w:name w:val="Heading 2 Char"/>
    <w:link w:val="Heading2"/>
    <w:rsid w:val="005E4184"/>
    <w:rPr>
      <w:rFonts w:ascii="Garamond" w:eastAsia="ＭＳ Ｐ明朝" w:hAnsi="Garamond" w:cs="Times New Roman"/>
      <w:bCs/>
      <w:i/>
      <w:color w:val="7F7F7F"/>
      <w:spacing w:val="10"/>
      <w:sz w:val="32"/>
      <w:szCs w:val="26"/>
    </w:rPr>
  </w:style>
  <w:style w:type="character" w:customStyle="1" w:styleId="Heading1Char">
    <w:name w:val="Heading 1 Char"/>
    <w:link w:val="Heading1"/>
    <w:rsid w:val="005E4184"/>
    <w:rPr>
      <w:rFonts w:ascii="Garamond" w:eastAsia="ＭＳ Ｐ明朝" w:hAnsi="Garamond" w:cs="Times New Roman"/>
      <w:bCs/>
      <w:caps/>
      <w:color w:val="668187"/>
      <w:spacing w:val="160"/>
      <w:sz w:val="56"/>
      <w:szCs w:val="32"/>
    </w:rPr>
  </w:style>
  <w:style w:type="paragraph" w:styleId="BodyText">
    <w:name w:val="Body Text"/>
    <w:basedOn w:val="Normal"/>
    <w:link w:val="BodyTextChar"/>
    <w:semiHidden/>
    <w:unhideWhenUsed/>
    <w:rsid w:val="005E4184"/>
    <w:pPr>
      <w:spacing w:after="0" w:line="312" w:lineRule="auto"/>
      <w:jc w:val="center"/>
    </w:pPr>
    <w:rPr>
      <w:color w:val="A6A6A6"/>
      <w:sz w:val="22"/>
    </w:rPr>
  </w:style>
  <w:style w:type="character" w:customStyle="1" w:styleId="BodyTextChar">
    <w:name w:val="Body Text Char"/>
    <w:link w:val="BodyText"/>
    <w:semiHidden/>
    <w:rsid w:val="005E4184"/>
    <w:rPr>
      <w:color w:val="A6A6A6"/>
      <w:sz w:val="22"/>
    </w:rPr>
  </w:style>
  <w:style w:type="character" w:customStyle="1" w:styleId="Heading3Char">
    <w:name w:val="Heading 3 Char"/>
    <w:link w:val="Heading3"/>
    <w:semiHidden/>
    <w:rsid w:val="005E4184"/>
    <w:rPr>
      <w:rFonts w:ascii="Garamond" w:eastAsia="ＭＳ Ｐ明朝" w:hAnsi="Garamond" w:cs="Times New Roman"/>
      <w:bCs/>
      <w:caps/>
      <w:color w:val="668187"/>
      <w:spacing w:val="40"/>
      <w:sz w:val="36"/>
    </w:rPr>
  </w:style>
  <w:style w:type="paragraph" w:styleId="ListParagraph">
    <w:name w:val="List Paragraph"/>
    <w:basedOn w:val="Normal"/>
    <w:uiPriority w:val="34"/>
    <w:qFormat/>
    <w:rsid w:val="00257F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Applications:Microsoft%20Office%202011:Office:Media:Templates:Publishing%20Layout%20View:Posters:Theatrical%20Poste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Theatrical Poster.dotx</Template>
  <TotalTime>17</TotalTime>
  <Pages>1</Pages>
  <Words>1</Words>
  <Characters>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Deverick Simpson</dc:creator>
  <cp:keywords/>
  <dc:description/>
  <cp:lastModifiedBy>Deverick Simpson</cp:lastModifiedBy>
  <cp:revision>5</cp:revision>
  <cp:lastPrinted>2016-09-10T00:45:00Z</cp:lastPrinted>
  <dcterms:created xsi:type="dcterms:W3CDTF">2016-09-09T18:52:00Z</dcterms:created>
  <dcterms:modified xsi:type="dcterms:W3CDTF">2016-09-11T03:43:00Z</dcterms:modified>
  <cp:category/>
</cp:coreProperties>
</file>